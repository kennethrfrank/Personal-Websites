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F358A" w14:textId="77777777" w:rsidR="00D92293" w:rsidRPr="00EC6223" w:rsidRDefault="00D92293" w:rsidP="00D92293">
      <w:pPr>
        <w:pStyle w:val="Heading1"/>
        <w:rPr>
          <w:rFonts w:ascii="Times New Roman" w:hAnsi="Times New Roman" w:cs="Times New Roman"/>
          <w:sz w:val="36"/>
          <w:szCs w:val="36"/>
          <w:u w:val="single"/>
        </w:rPr>
      </w:pPr>
      <w:r w:rsidRPr="00EC6223">
        <w:rPr>
          <w:rFonts w:ascii="Times New Roman" w:hAnsi="Times New Roman" w:cs="Times New Roman"/>
          <w:sz w:val="36"/>
          <w:szCs w:val="36"/>
          <w:u w:val="single"/>
        </w:rPr>
        <w:t>Education</w:t>
      </w:r>
    </w:p>
    <w:p w14:paraId="38F5EF7C" w14:textId="77777777" w:rsidR="00D92293" w:rsidRPr="00EC6223" w:rsidRDefault="00D92293" w:rsidP="00D92293">
      <w:pPr>
        <w:pStyle w:val="Heading2"/>
        <w:rPr>
          <w:rFonts w:ascii="Times New Roman" w:hAnsi="Times New Roman" w:cs="Times New Roman"/>
          <w:sz w:val="32"/>
          <w:szCs w:val="32"/>
        </w:rPr>
      </w:pPr>
      <w:sdt>
        <w:sdtPr>
          <w:rPr>
            <w:rFonts w:ascii="Times New Roman" w:hAnsi="Times New Roman" w:cs="Times New Roman"/>
            <w:sz w:val="32"/>
            <w:szCs w:val="32"/>
          </w:rPr>
          <w:id w:val="9459748"/>
          <w:placeholder>
            <w:docPart w:val="EA4B1835FEE63C478ED9FED4FBA18DB5"/>
          </w:placeholder>
        </w:sdtPr>
        <w:sdtContent>
          <w:r w:rsidRPr="00EC6223">
            <w:rPr>
              <w:rFonts w:ascii="Times New Roman" w:hAnsi="Times New Roman" w:cs="Times New Roman"/>
              <w:sz w:val="32"/>
              <w:szCs w:val="32"/>
            </w:rPr>
            <w:t>American School of Paris</w:t>
          </w:r>
        </w:sdtContent>
      </w:sdt>
      <w:r w:rsidRPr="00EC6223">
        <w:rPr>
          <w:rFonts w:ascii="Times New Roman" w:hAnsi="Times New Roman" w:cs="Times New Roman"/>
          <w:sz w:val="32"/>
          <w:szCs w:val="32"/>
        </w:rPr>
        <w:tab/>
        <w:t>2009-2013</w:t>
      </w:r>
    </w:p>
    <w:sdt>
      <w:sdtPr>
        <w:rPr>
          <w:rFonts w:ascii="Times New Roman" w:hAnsi="Times New Roman" w:cs="Times New Roman"/>
          <w:sz w:val="24"/>
          <w:szCs w:val="24"/>
        </w:rPr>
        <w:id w:val="9459749"/>
        <w:placeholder>
          <w:docPart w:val="CF0BA0199E4E2949BD119CFB67BE5DC3"/>
        </w:placeholder>
      </w:sdtPr>
      <w:sdtEndPr>
        <w:rPr>
          <w:sz w:val="28"/>
          <w:szCs w:val="28"/>
        </w:rPr>
      </w:sdtEndPr>
      <w:sdtContent>
        <w:p w14:paraId="4DF147A8" w14:textId="77777777" w:rsidR="00D92293" w:rsidRPr="00EC6223" w:rsidRDefault="00D92293" w:rsidP="00D92293">
          <w:pPr>
            <w:pStyle w:val="BodyText"/>
            <w:numPr>
              <w:ilvl w:val="0"/>
              <w:numId w:val="20"/>
            </w:numPr>
            <w:spacing w:after="120" w:line="240" w:lineRule="auto"/>
            <w:rPr>
              <w:rFonts w:ascii="Times New Roman" w:hAnsi="Times New Roman" w:cs="Times New Roman"/>
              <w:sz w:val="28"/>
              <w:szCs w:val="28"/>
            </w:rPr>
          </w:pPr>
          <w:r w:rsidRPr="00EC6223">
            <w:rPr>
              <w:rFonts w:ascii="Times New Roman" w:hAnsi="Times New Roman" w:cs="Times New Roman"/>
              <w:sz w:val="28"/>
              <w:szCs w:val="28"/>
            </w:rPr>
            <w:t>International Baccalaureate Diploma Recipient</w:t>
          </w:r>
        </w:p>
        <w:p w14:paraId="3C56C92E" w14:textId="77777777" w:rsidR="00D92293" w:rsidRPr="00CC1AAE" w:rsidRDefault="00D92293" w:rsidP="00D92293">
          <w:pPr>
            <w:pStyle w:val="BodyText"/>
            <w:numPr>
              <w:ilvl w:val="1"/>
              <w:numId w:val="13"/>
            </w:numPr>
            <w:spacing w:after="120" w:line="240" w:lineRule="auto"/>
            <w:rPr>
              <w:rFonts w:ascii="Times New Roman" w:hAnsi="Times New Roman" w:cs="Times New Roman"/>
              <w:sz w:val="28"/>
              <w:szCs w:val="28"/>
            </w:rPr>
          </w:pPr>
          <w:r w:rsidRPr="00CC1AAE">
            <w:rPr>
              <w:rFonts w:ascii="Times New Roman" w:hAnsi="Times New Roman" w:cs="Times New Roman"/>
              <w:sz w:val="28"/>
              <w:szCs w:val="28"/>
            </w:rPr>
            <w:t>The International Baccalaureate (IB) Program is a strenuous and prestigious format of classes throughout a students junior and senior years of high school</w:t>
          </w:r>
        </w:p>
        <w:p w14:paraId="6870B8AF" w14:textId="77777777" w:rsidR="00D92293" w:rsidRPr="00CC1AAE" w:rsidRDefault="00D92293" w:rsidP="00D92293">
          <w:pPr>
            <w:pStyle w:val="BodyText"/>
            <w:numPr>
              <w:ilvl w:val="1"/>
              <w:numId w:val="13"/>
            </w:numPr>
            <w:spacing w:line="240" w:lineRule="auto"/>
            <w:rPr>
              <w:rFonts w:ascii="Times New Roman" w:hAnsi="Times New Roman" w:cs="Times New Roman"/>
              <w:sz w:val="28"/>
              <w:szCs w:val="28"/>
            </w:rPr>
          </w:pPr>
          <w:r w:rsidRPr="00CC1AAE">
            <w:rPr>
              <w:rFonts w:ascii="Times New Roman" w:hAnsi="Times New Roman" w:cs="Times New Roman"/>
              <w:sz w:val="28"/>
              <w:szCs w:val="28"/>
            </w:rPr>
            <w:t>Higher Level classes included Physics, Film, and Economics</w:t>
          </w:r>
        </w:p>
        <w:p w14:paraId="4769FCA6" w14:textId="77777777" w:rsidR="00D92293" w:rsidRPr="00EC6223" w:rsidRDefault="00D92293" w:rsidP="00D92293">
          <w:pPr>
            <w:pStyle w:val="BodyText"/>
            <w:numPr>
              <w:ilvl w:val="0"/>
              <w:numId w:val="13"/>
            </w:numPr>
            <w:spacing w:after="120"/>
            <w:rPr>
              <w:rFonts w:ascii="Times New Roman" w:hAnsi="Times New Roman" w:cs="Times New Roman"/>
              <w:sz w:val="28"/>
              <w:szCs w:val="28"/>
            </w:rPr>
          </w:pPr>
          <w:r>
            <w:rPr>
              <w:rFonts w:ascii="Times New Roman" w:hAnsi="Times New Roman" w:cs="Times New Roman"/>
              <w:sz w:val="28"/>
              <w:szCs w:val="28"/>
            </w:rPr>
            <w:t>Rugby</w:t>
          </w:r>
        </w:p>
        <w:p w14:paraId="480E356F" w14:textId="77777777" w:rsidR="00D92293" w:rsidRDefault="00D92293" w:rsidP="00D92293">
          <w:pPr>
            <w:pStyle w:val="BodyText"/>
            <w:numPr>
              <w:ilvl w:val="0"/>
              <w:numId w:val="13"/>
            </w:numPr>
            <w:spacing w:after="120"/>
            <w:rPr>
              <w:rFonts w:ascii="Times New Roman" w:hAnsi="Times New Roman" w:cs="Times New Roman"/>
              <w:sz w:val="28"/>
              <w:szCs w:val="28"/>
            </w:rPr>
          </w:pPr>
          <w:r w:rsidRPr="00EC6223">
            <w:rPr>
              <w:rFonts w:ascii="Times New Roman" w:hAnsi="Times New Roman" w:cs="Times New Roman"/>
              <w:sz w:val="28"/>
              <w:szCs w:val="28"/>
            </w:rPr>
            <w:t>Shelter Helper Club Member</w:t>
          </w:r>
        </w:p>
        <w:p w14:paraId="6424C7F3" w14:textId="77777777" w:rsidR="00D92293" w:rsidRPr="00CC1AAE" w:rsidRDefault="00D92293" w:rsidP="00D92293">
          <w:pPr>
            <w:pStyle w:val="BodyText"/>
            <w:numPr>
              <w:ilvl w:val="1"/>
              <w:numId w:val="13"/>
            </w:numPr>
            <w:spacing w:after="120"/>
            <w:rPr>
              <w:rFonts w:ascii="Times New Roman" w:hAnsi="Times New Roman" w:cs="Times New Roman"/>
              <w:sz w:val="28"/>
              <w:szCs w:val="28"/>
            </w:rPr>
          </w:pPr>
          <w:r w:rsidRPr="00CC1AAE">
            <w:rPr>
              <w:rFonts w:ascii="Times New Roman" w:hAnsi="Times New Roman" w:cs="Times New Roman"/>
              <w:sz w:val="28"/>
              <w:szCs w:val="28"/>
            </w:rPr>
            <w:t xml:space="preserve">Aided a local animal shelter by providing food, supplies, and money through fundraising </w:t>
          </w:r>
        </w:p>
      </w:sdtContent>
    </w:sdt>
    <w:p w14:paraId="7217B34E" w14:textId="77777777" w:rsidR="00D92293" w:rsidRPr="00EC6223" w:rsidRDefault="00D92293" w:rsidP="00D92293">
      <w:pPr>
        <w:pStyle w:val="Heading2"/>
        <w:rPr>
          <w:rFonts w:ascii="Times New Roman" w:hAnsi="Times New Roman" w:cs="Times New Roman"/>
          <w:sz w:val="32"/>
          <w:szCs w:val="32"/>
        </w:rPr>
      </w:pPr>
      <w:sdt>
        <w:sdtPr>
          <w:rPr>
            <w:rFonts w:ascii="Times New Roman" w:hAnsi="Times New Roman" w:cs="Times New Roman"/>
            <w:sz w:val="32"/>
            <w:szCs w:val="32"/>
          </w:rPr>
          <w:id w:val="9459752"/>
          <w:placeholder>
            <w:docPart w:val="63FE977BD2E23D44937251875916EBA6"/>
          </w:placeholder>
        </w:sdtPr>
        <w:sdtContent>
          <w:r w:rsidRPr="00EC6223">
            <w:rPr>
              <w:rFonts w:ascii="Times New Roman" w:hAnsi="Times New Roman" w:cs="Times New Roman"/>
              <w:sz w:val="32"/>
              <w:szCs w:val="32"/>
            </w:rPr>
            <w:t>Vanderbilt University</w:t>
          </w:r>
        </w:sdtContent>
      </w:sdt>
      <w:r w:rsidRPr="00B05BB2">
        <w:rPr>
          <w:rFonts w:ascii="Times New Roman" w:hAnsi="Times New Roman" w:cs="Times New Roman"/>
        </w:rPr>
        <w:tab/>
      </w:r>
      <w:r w:rsidRPr="00EC6223">
        <w:rPr>
          <w:rFonts w:ascii="Times New Roman" w:hAnsi="Times New Roman" w:cs="Times New Roman"/>
          <w:sz w:val="32"/>
          <w:szCs w:val="32"/>
        </w:rPr>
        <w:t>2015</w:t>
      </w:r>
      <w:r>
        <w:rPr>
          <w:rFonts w:ascii="Times New Roman" w:hAnsi="Times New Roman" w:cs="Times New Roman"/>
          <w:sz w:val="32"/>
          <w:szCs w:val="32"/>
        </w:rPr>
        <w:t>-</w:t>
      </w:r>
    </w:p>
    <w:p w14:paraId="1246A51C" w14:textId="43252DFB" w:rsidR="00D92293" w:rsidRDefault="008C18CB" w:rsidP="00D92293">
      <w:pPr>
        <w:pStyle w:val="BodyText"/>
        <w:numPr>
          <w:ilvl w:val="0"/>
          <w:numId w:val="13"/>
        </w:numPr>
        <w:spacing w:after="120" w:line="240" w:lineRule="auto"/>
        <w:rPr>
          <w:rFonts w:ascii="Times New Roman" w:hAnsi="Times New Roman" w:cs="Times New Roman"/>
          <w:sz w:val="28"/>
          <w:szCs w:val="28"/>
        </w:rPr>
      </w:pPr>
      <w:r>
        <w:rPr>
          <w:rFonts w:ascii="Times New Roman" w:hAnsi="Times New Roman" w:cs="Times New Roman"/>
          <w:sz w:val="28"/>
          <w:szCs w:val="28"/>
        </w:rPr>
        <w:t>School Of Engineering, BS Computer Science (In Pursuit)</w:t>
      </w:r>
      <w:bookmarkStart w:id="0" w:name="_GoBack"/>
      <w:bookmarkEnd w:id="0"/>
    </w:p>
    <w:p w14:paraId="3B38DAB2" w14:textId="77777777" w:rsidR="00D92293" w:rsidRPr="00EC6223" w:rsidRDefault="00D92293" w:rsidP="00D92293">
      <w:pPr>
        <w:pStyle w:val="Heading2"/>
        <w:rPr>
          <w:rFonts w:ascii="Times New Roman" w:hAnsi="Times New Roman" w:cs="Times New Roman"/>
          <w:sz w:val="32"/>
          <w:szCs w:val="32"/>
        </w:rPr>
      </w:pPr>
      <w:sdt>
        <w:sdtPr>
          <w:rPr>
            <w:rFonts w:ascii="Times New Roman" w:hAnsi="Times New Roman" w:cs="Times New Roman"/>
            <w:sz w:val="32"/>
            <w:szCs w:val="32"/>
          </w:rPr>
          <w:id w:val="-1836212846"/>
          <w:placeholder>
            <w:docPart w:val="EF9B6145B3AD114E830E8BE5C18324C1"/>
          </w:placeholder>
        </w:sdtPr>
        <w:sdtContent>
          <w:r>
            <w:rPr>
              <w:rFonts w:ascii="Times New Roman" w:hAnsi="Times New Roman" w:cs="Times New Roman"/>
              <w:sz w:val="32"/>
              <w:szCs w:val="32"/>
            </w:rPr>
            <w:t>General Assembly</w:t>
          </w:r>
        </w:sdtContent>
      </w:sdt>
      <w:r w:rsidRPr="00B05BB2">
        <w:rPr>
          <w:rFonts w:ascii="Times New Roman" w:hAnsi="Times New Roman" w:cs="Times New Roman"/>
        </w:rPr>
        <w:tab/>
      </w:r>
      <w:r>
        <w:rPr>
          <w:rFonts w:ascii="Times New Roman" w:hAnsi="Times New Roman" w:cs="Times New Roman"/>
          <w:sz w:val="32"/>
          <w:szCs w:val="32"/>
        </w:rPr>
        <w:t>2017</w:t>
      </w:r>
    </w:p>
    <w:p w14:paraId="5F1FEDA0" w14:textId="06E1D47A" w:rsidR="00D92293" w:rsidRPr="00D92293" w:rsidRDefault="00D92293" w:rsidP="006F72D1">
      <w:pPr>
        <w:pStyle w:val="BodyText"/>
        <w:numPr>
          <w:ilvl w:val="0"/>
          <w:numId w:val="13"/>
        </w:numPr>
        <w:spacing w:after="120" w:line="240" w:lineRule="auto"/>
        <w:rPr>
          <w:rFonts w:ascii="Times New Roman" w:hAnsi="Times New Roman" w:cs="Times New Roman"/>
          <w:sz w:val="28"/>
          <w:szCs w:val="28"/>
        </w:rPr>
      </w:pPr>
      <w:r>
        <w:rPr>
          <w:rFonts w:ascii="Times New Roman" w:hAnsi="Times New Roman" w:cs="Times New Roman"/>
          <w:sz w:val="28"/>
          <w:szCs w:val="28"/>
        </w:rPr>
        <w:t>Front-End Web Development</w:t>
      </w:r>
    </w:p>
    <w:p w14:paraId="0936D70D" w14:textId="77777777" w:rsidR="008C503B" w:rsidRPr="00EC6223" w:rsidRDefault="00BE4B14" w:rsidP="006F72D1">
      <w:pPr>
        <w:pStyle w:val="Heading1"/>
        <w:rPr>
          <w:rFonts w:ascii="Times New Roman" w:hAnsi="Times New Roman" w:cs="Times New Roman"/>
          <w:sz w:val="36"/>
          <w:szCs w:val="36"/>
          <w:u w:val="single"/>
        </w:rPr>
      </w:pPr>
      <w:r w:rsidRPr="00EC6223">
        <w:rPr>
          <w:rFonts w:ascii="Times New Roman" w:hAnsi="Times New Roman" w:cs="Times New Roman"/>
          <w:sz w:val="36"/>
          <w:szCs w:val="36"/>
          <w:u w:val="single"/>
        </w:rPr>
        <w:t>Experience</w:t>
      </w:r>
    </w:p>
    <w:sdt>
      <w:sdtPr>
        <w:rPr>
          <w:rFonts w:ascii="Times New Roman" w:hAnsi="Times New Roman" w:cs="Times New Roman"/>
        </w:rPr>
        <w:id w:val="9459741"/>
        <w:placeholder>
          <w:docPart w:val="878ECF894CD1D54596D88447AAF57AA9"/>
        </w:placeholder>
      </w:sdtPr>
      <w:sdtEndPr>
        <w:rPr>
          <w:sz w:val="24"/>
          <w:szCs w:val="24"/>
        </w:rPr>
      </w:sdtEndPr>
      <w:sdtContent>
        <w:p w14:paraId="2CF4FFDF" w14:textId="18B6C47D" w:rsidR="00AA7A06" w:rsidRPr="00EC6223" w:rsidRDefault="00AA7A06" w:rsidP="00AA7A06">
          <w:pPr>
            <w:pStyle w:val="ListBullet"/>
            <w:numPr>
              <w:ilvl w:val="0"/>
              <w:numId w:val="0"/>
            </w:numPr>
            <w:tabs>
              <w:tab w:val="right" w:pos="10080"/>
            </w:tabs>
            <w:spacing w:line="240" w:lineRule="auto"/>
            <w:ind w:left="360" w:hanging="360"/>
            <w:rPr>
              <w:rFonts w:ascii="Times New Roman" w:hAnsi="Times New Roman" w:cs="Times New Roman"/>
              <w:b/>
              <w:sz w:val="32"/>
              <w:szCs w:val="32"/>
            </w:rPr>
          </w:pPr>
          <w:r w:rsidRPr="00EC6223">
            <w:rPr>
              <w:rFonts w:ascii="Times New Roman" w:hAnsi="Times New Roman" w:cs="Times New Roman"/>
              <w:b/>
              <w:sz w:val="32"/>
              <w:szCs w:val="32"/>
            </w:rPr>
            <w:t>Teriyaki Madness</w:t>
          </w:r>
          <w:r w:rsidR="007F2B06">
            <w:rPr>
              <w:rFonts w:ascii="Times New Roman" w:hAnsi="Times New Roman" w:cs="Times New Roman"/>
              <w:b/>
              <w:sz w:val="32"/>
              <w:szCs w:val="32"/>
            </w:rPr>
            <w:t xml:space="preserve"> (Frisco, TX)</w:t>
          </w:r>
          <w:r w:rsidRPr="00EC6223">
            <w:rPr>
              <w:rFonts w:ascii="Times New Roman" w:hAnsi="Times New Roman" w:cs="Times New Roman"/>
              <w:b/>
              <w:sz w:val="32"/>
              <w:szCs w:val="32"/>
            </w:rPr>
            <w:tab/>
            <w:t>2015</w:t>
          </w:r>
          <w:r w:rsidR="007E1DF4" w:rsidRPr="00EC6223">
            <w:rPr>
              <w:rFonts w:ascii="Times New Roman" w:hAnsi="Times New Roman" w:cs="Times New Roman"/>
              <w:b/>
              <w:sz w:val="32"/>
              <w:szCs w:val="32"/>
            </w:rPr>
            <w:t>-2016</w:t>
          </w:r>
        </w:p>
        <w:p w14:paraId="660A30D2" w14:textId="08F2746D" w:rsidR="000C647B" w:rsidRPr="00CC1AAE" w:rsidRDefault="008D449D" w:rsidP="000C647B">
          <w:pPr>
            <w:pStyle w:val="ListBullet"/>
            <w:numPr>
              <w:ilvl w:val="0"/>
              <w:numId w:val="13"/>
            </w:numPr>
            <w:tabs>
              <w:tab w:val="right" w:pos="10080"/>
            </w:tabs>
            <w:spacing w:line="240" w:lineRule="auto"/>
            <w:rPr>
              <w:rFonts w:ascii="Times New Roman" w:hAnsi="Times New Roman" w:cs="Times New Roman"/>
              <w:b/>
              <w:sz w:val="28"/>
              <w:szCs w:val="28"/>
            </w:rPr>
          </w:pPr>
          <w:r>
            <w:rPr>
              <w:rFonts w:ascii="Times New Roman" w:hAnsi="Times New Roman" w:cs="Times New Roman"/>
              <w:sz w:val="28"/>
              <w:szCs w:val="28"/>
            </w:rPr>
            <w:t>Teriyaki Madness is a</w:t>
          </w:r>
          <w:r w:rsidR="00B47BED">
            <w:rPr>
              <w:rFonts w:ascii="Times New Roman" w:hAnsi="Times New Roman" w:cs="Times New Roman"/>
              <w:sz w:val="28"/>
              <w:szCs w:val="28"/>
            </w:rPr>
            <w:t xml:space="preserve"> restaurant franchise. I became</w:t>
          </w:r>
          <w:r w:rsidR="00E53F6D" w:rsidRPr="00EC6223">
            <w:rPr>
              <w:rFonts w:ascii="Times New Roman" w:hAnsi="Times New Roman" w:cs="Times New Roman"/>
              <w:sz w:val="28"/>
              <w:szCs w:val="28"/>
            </w:rPr>
            <w:t xml:space="preserve"> a knowledgeable and valuable employee </w:t>
          </w:r>
          <w:r w:rsidR="00AA7A06" w:rsidRPr="00EC6223">
            <w:rPr>
              <w:rFonts w:ascii="Times New Roman" w:hAnsi="Times New Roman" w:cs="Times New Roman"/>
              <w:sz w:val="28"/>
              <w:szCs w:val="28"/>
            </w:rPr>
            <w:t>in both the kitchen and the front of ho</w:t>
          </w:r>
          <w:r w:rsidR="00E53F6D" w:rsidRPr="00EC6223">
            <w:rPr>
              <w:rFonts w:ascii="Times New Roman" w:hAnsi="Times New Roman" w:cs="Times New Roman"/>
              <w:sz w:val="28"/>
              <w:szCs w:val="28"/>
            </w:rPr>
            <w:t>use.</w:t>
          </w:r>
        </w:p>
        <w:p w14:paraId="63BB006A" w14:textId="77777777" w:rsidR="00CC1AAE" w:rsidRPr="00EC6223" w:rsidRDefault="00CC1AAE" w:rsidP="00CC1AAE">
          <w:pPr>
            <w:pStyle w:val="ListBullet"/>
            <w:numPr>
              <w:ilvl w:val="0"/>
              <w:numId w:val="0"/>
            </w:numPr>
            <w:tabs>
              <w:tab w:val="right" w:pos="10080"/>
            </w:tabs>
            <w:spacing w:line="240" w:lineRule="auto"/>
            <w:ind w:left="720"/>
            <w:rPr>
              <w:rFonts w:ascii="Times New Roman" w:hAnsi="Times New Roman" w:cs="Times New Roman"/>
              <w:b/>
              <w:sz w:val="28"/>
              <w:szCs w:val="28"/>
            </w:rPr>
          </w:pPr>
        </w:p>
        <w:p w14:paraId="1018B0EF" w14:textId="0B0E4BB8" w:rsidR="000525E4" w:rsidRPr="00EC6223" w:rsidRDefault="000525E4" w:rsidP="000525E4">
          <w:pPr>
            <w:pStyle w:val="ListBullet"/>
            <w:numPr>
              <w:ilvl w:val="0"/>
              <w:numId w:val="0"/>
            </w:numPr>
            <w:tabs>
              <w:tab w:val="right" w:pos="10080"/>
            </w:tabs>
            <w:spacing w:line="240" w:lineRule="auto"/>
            <w:ind w:left="360" w:hanging="360"/>
            <w:rPr>
              <w:rFonts w:ascii="Times New Roman" w:hAnsi="Times New Roman" w:cs="Times New Roman"/>
              <w:b/>
              <w:sz w:val="32"/>
              <w:szCs w:val="32"/>
            </w:rPr>
          </w:pPr>
          <w:r w:rsidRPr="00EC6223">
            <w:rPr>
              <w:rFonts w:ascii="Times New Roman" w:hAnsi="Times New Roman" w:cs="Times New Roman"/>
              <w:b/>
              <w:sz w:val="32"/>
              <w:szCs w:val="32"/>
            </w:rPr>
            <w:t>RepX</w:t>
          </w:r>
          <w:r w:rsidR="007F0F69">
            <w:rPr>
              <w:rFonts w:ascii="Times New Roman" w:hAnsi="Times New Roman" w:cs="Times New Roman"/>
              <w:b/>
              <w:sz w:val="32"/>
              <w:szCs w:val="32"/>
            </w:rPr>
            <w:t>/</w:t>
          </w:r>
          <w:proofErr w:type="spellStart"/>
          <w:r w:rsidR="007F0F69">
            <w:rPr>
              <w:rFonts w:ascii="Times New Roman" w:hAnsi="Times New Roman" w:cs="Times New Roman"/>
              <w:b/>
              <w:sz w:val="32"/>
              <w:szCs w:val="32"/>
            </w:rPr>
            <w:t>Craav</w:t>
          </w:r>
          <w:proofErr w:type="spellEnd"/>
          <w:r w:rsidR="007F2B06">
            <w:rPr>
              <w:rFonts w:ascii="Times New Roman" w:hAnsi="Times New Roman" w:cs="Times New Roman"/>
              <w:b/>
              <w:sz w:val="32"/>
              <w:szCs w:val="32"/>
            </w:rPr>
            <w:t xml:space="preserve"> </w:t>
          </w:r>
          <w:r w:rsidR="007F0F69">
            <w:rPr>
              <w:rFonts w:ascii="Times New Roman" w:hAnsi="Times New Roman" w:cs="Times New Roman"/>
              <w:b/>
              <w:sz w:val="32"/>
              <w:szCs w:val="32"/>
            </w:rPr>
            <w:t xml:space="preserve">Intern </w:t>
          </w:r>
          <w:r w:rsidR="007F2B06">
            <w:rPr>
              <w:rFonts w:ascii="Times New Roman" w:hAnsi="Times New Roman" w:cs="Times New Roman"/>
              <w:b/>
              <w:sz w:val="32"/>
              <w:szCs w:val="32"/>
            </w:rPr>
            <w:t>(Nashville, TN)</w:t>
          </w:r>
          <w:r w:rsidR="00375917">
            <w:rPr>
              <w:rFonts w:ascii="Times New Roman" w:hAnsi="Times New Roman" w:cs="Times New Roman"/>
              <w:b/>
              <w:sz w:val="32"/>
              <w:szCs w:val="32"/>
            </w:rPr>
            <w:tab/>
            <w:t>Summer</w:t>
          </w:r>
          <w:r w:rsidRPr="00EC6223">
            <w:rPr>
              <w:rFonts w:ascii="Times New Roman" w:hAnsi="Times New Roman" w:cs="Times New Roman"/>
              <w:b/>
              <w:sz w:val="32"/>
              <w:szCs w:val="32"/>
            </w:rPr>
            <w:t xml:space="preserve"> 2016</w:t>
          </w:r>
        </w:p>
        <w:p w14:paraId="658F9E4B" w14:textId="0CB9ACA8" w:rsidR="00E53F6D" w:rsidRPr="00CC1AAE" w:rsidRDefault="00E53F6D" w:rsidP="00E53F6D">
          <w:pPr>
            <w:pStyle w:val="ListBullet"/>
            <w:numPr>
              <w:ilvl w:val="0"/>
              <w:numId w:val="13"/>
            </w:numPr>
            <w:tabs>
              <w:tab w:val="right" w:pos="10080"/>
            </w:tabs>
            <w:spacing w:line="240" w:lineRule="auto"/>
            <w:rPr>
              <w:rFonts w:ascii="Times New Roman" w:hAnsi="Times New Roman" w:cs="Times New Roman"/>
              <w:b/>
              <w:sz w:val="28"/>
              <w:szCs w:val="28"/>
            </w:rPr>
          </w:pPr>
          <w:r w:rsidRPr="00EC6223">
            <w:rPr>
              <w:rFonts w:ascii="Times New Roman" w:hAnsi="Times New Roman" w:cs="Times New Roman"/>
              <w:sz w:val="28"/>
              <w:szCs w:val="28"/>
            </w:rPr>
            <w:t>RepX is a start-up entertain</w:t>
          </w:r>
          <w:r w:rsidR="00B47BED">
            <w:rPr>
              <w:rFonts w:ascii="Times New Roman" w:hAnsi="Times New Roman" w:cs="Times New Roman"/>
              <w:sz w:val="28"/>
              <w:szCs w:val="28"/>
            </w:rPr>
            <w:t>ment company. I tested the service</w:t>
          </w:r>
          <w:r w:rsidRPr="00EC6223">
            <w:rPr>
              <w:rFonts w:ascii="Times New Roman" w:hAnsi="Times New Roman" w:cs="Times New Roman"/>
              <w:sz w:val="28"/>
              <w:szCs w:val="28"/>
            </w:rPr>
            <w:t xml:space="preserve"> in order to find as many bugs as possible before the product goes to market. </w:t>
          </w:r>
        </w:p>
        <w:p w14:paraId="711A0F1E" w14:textId="77777777" w:rsidR="00CC1AAE" w:rsidRPr="00EC6223" w:rsidRDefault="00CC1AAE" w:rsidP="00CC1AAE">
          <w:pPr>
            <w:pStyle w:val="ListBullet"/>
            <w:numPr>
              <w:ilvl w:val="0"/>
              <w:numId w:val="0"/>
            </w:numPr>
            <w:tabs>
              <w:tab w:val="right" w:pos="10080"/>
            </w:tabs>
            <w:spacing w:line="240" w:lineRule="auto"/>
            <w:ind w:left="720"/>
            <w:rPr>
              <w:rFonts w:ascii="Times New Roman" w:hAnsi="Times New Roman" w:cs="Times New Roman"/>
              <w:b/>
              <w:sz w:val="28"/>
              <w:szCs w:val="28"/>
            </w:rPr>
          </w:pPr>
        </w:p>
        <w:p w14:paraId="7F5AF679" w14:textId="0D40D3E9" w:rsidR="000525E4" w:rsidRPr="00EC6223" w:rsidRDefault="007F2B06" w:rsidP="000525E4">
          <w:pPr>
            <w:pStyle w:val="ListBullet"/>
            <w:numPr>
              <w:ilvl w:val="0"/>
              <w:numId w:val="0"/>
            </w:numPr>
            <w:tabs>
              <w:tab w:val="right" w:pos="10080"/>
            </w:tabs>
            <w:spacing w:line="240" w:lineRule="auto"/>
            <w:ind w:left="360" w:hanging="360"/>
            <w:rPr>
              <w:rFonts w:ascii="Times New Roman" w:hAnsi="Times New Roman" w:cs="Times New Roman"/>
              <w:b/>
              <w:sz w:val="32"/>
              <w:szCs w:val="32"/>
            </w:rPr>
          </w:pPr>
          <w:r>
            <w:rPr>
              <w:rFonts w:ascii="Times New Roman" w:hAnsi="Times New Roman" w:cs="Times New Roman"/>
              <w:b/>
              <w:sz w:val="32"/>
              <w:szCs w:val="32"/>
            </w:rPr>
            <w:t>Bridgestone Arena (Nashville, TN)</w:t>
          </w:r>
          <w:r w:rsidR="00375917">
            <w:rPr>
              <w:rFonts w:ascii="Times New Roman" w:hAnsi="Times New Roman" w:cs="Times New Roman"/>
              <w:b/>
              <w:sz w:val="32"/>
              <w:szCs w:val="32"/>
            </w:rPr>
            <w:tab/>
            <w:t>Summer</w:t>
          </w:r>
          <w:r w:rsidR="000525E4" w:rsidRPr="00EC6223">
            <w:rPr>
              <w:rFonts w:ascii="Times New Roman" w:hAnsi="Times New Roman" w:cs="Times New Roman"/>
              <w:b/>
              <w:sz w:val="32"/>
              <w:szCs w:val="32"/>
            </w:rPr>
            <w:t xml:space="preserve"> 2016</w:t>
          </w:r>
        </w:p>
        <w:p w14:paraId="79523AA5" w14:textId="1E1FBF03" w:rsidR="000525E4" w:rsidRPr="00CC1AAE" w:rsidRDefault="00E53F6D" w:rsidP="000525E4">
          <w:pPr>
            <w:pStyle w:val="ListBullet"/>
            <w:numPr>
              <w:ilvl w:val="0"/>
              <w:numId w:val="13"/>
            </w:numPr>
            <w:tabs>
              <w:tab w:val="right" w:pos="10080"/>
            </w:tabs>
            <w:spacing w:line="240" w:lineRule="auto"/>
            <w:rPr>
              <w:rFonts w:ascii="Times New Roman" w:hAnsi="Times New Roman" w:cs="Times New Roman"/>
              <w:b/>
              <w:sz w:val="28"/>
              <w:szCs w:val="28"/>
            </w:rPr>
          </w:pPr>
          <w:r w:rsidRPr="00EC6223">
            <w:rPr>
              <w:rFonts w:ascii="Times New Roman" w:hAnsi="Times New Roman" w:cs="Times New Roman"/>
              <w:sz w:val="28"/>
              <w:szCs w:val="28"/>
            </w:rPr>
            <w:t xml:space="preserve">The Bridgestone Arena is a popular entertainment </w:t>
          </w:r>
          <w:r w:rsidR="00EC6223" w:rsidRPr="00EC6223">
            <w:rPr>
              <w:rFonts w:ascii="Times New Roman" w:hAnsi="Times New Roman" w:cs="Times New Roman"/>
              <w:sz w:val="28"/>
              <w:szCs w:val="28"/>
            </w:rPr>
            <w:t>venue that hosts mai</w:t>
          </w:r>
          <w:r w:rsidR="003F5A69">
            <w:rPr>
              <w:rFonts w:ascii="Times New Roman" w:hAnsi="Times New Roman" w:cs="Times New Roman"/>
              <w:sz w:val="28"/>
              <w:szCs w:val="28"/>
            </w:rPr>
            <w:t>nly concerts and sports events. As a stand attendant, my job included</w:t>
          </w:r>
          <w:r w:rsidR="00CC1AAE">
            <w:rPr>
              <w:rFonts w:ascii="Times New Roman" w:hAnsi="Times New Roman" w:cs="Times New Roman"/>
              <w:sz w:val="28"/>
              <w:szCs w:val="28"/>
            </w:rPr>
            <w:t xml:space="preserve"> cashiering, serving, and cleaning</w:t>
          </w:r>
          <w:r w:rsidR="00EC6223">
            <w:rPr>
              <w:rFonts w:ascii="Times New Roman" w:hAnsi="Times New Roman" w:cs="Times New Roman"/>
              <w:sz w:val="28"/>
              <w:szCs w:val="28"/>
            </w:rPr>
            <w:t xml:space="preserve">. </w:t>
          </w:r>
        </w:p>
        <w:p w14:paraId="6D51CF2C" w14:textId="77777777" w:rsidR="00CC1AAE" w:rsidRPr="00EC6223" w:rsidRDefault="00CC1AAE" w:rsidP="009424BC">
          <w:pPr>
            <w:pStyle w:val="ListBullet"/>
            <w:numPr>
              <w:ilvl w:val="0"/>
              <w:numId w:val="0"/>
            </w:numPr>
            <w:tabs>
              <w:tab w:val="right" w:pos="10080"/>
            </w:tabs>
            <w:spacing w:line="240" w:lineRule="auto"/>
            <w:rPr>
              <w:rFonts w:ascii="Times New Roman" w:hAnsi="Times New Roman" w:cs="Times New Roman"/>
              <w:b/>
              <w:sz w:val="28"/>
              <w:szCs w:val="28"/>
            </w:rPr>
          </w:pPr>
        </w:p>
        <w:p w14:paraId="723C8C44" w14:textId="07E94315" w:rsidR="000C647B" w:rsidRPr="00CC1AAE" w:rsidRDefault="000C647B" w:rsidP="000C647B">
          <w:pPr>
            <w:pStyle w:val="Heading1"/>
            <w:rPr>
              <w:rFonts w:ascii="Times New Roman" w:hAnsi="Times New Roman" w:cs="Times New Roman"/>
              <w:sz w:val="36"/>
              <w:szCs w:val="36"/>
              <w:u w:val="single"/>
            </w:rPr>
          </w:pPr>
          <w:r w:rsidRPr="00CC1AAE">
            <w:rPr>
              <w:rFonts w:ascii="Times New Roman" w:hAnsi="Times New Roman" w:cs="Times New Roman"/>
              <w:sz w:val="36"/>
              <w:szCs w:val="36"/>
              <w:u w:val="single"/>
            </w:rPr>
            <w:lastRenderedPageBreak/>
            <w:t>Skills/Certificates</w:t>
          </w:r>
        </w:p>
        <w:p w14:paraId="17DE106E" w14:textId="16EC9EE5" w:rsidR="000C647B" w:rsidRPr="00726CC2" w:rsidRDefault="009424BC" w:rsidP="000C647B">
          <w:pPr>
            <w:pStyle w:val="ListBullet"/>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French</w:t>
          </w:r>
        </w:p>
        <w:p w14:paraId="3034AAF8" w14:textId="77777777" w:rsidR="00CC1AAE" w:rsidRDefault="000C647B" w:rsidP="000C647B">
          <w:pPr>
            <w:pStyle w:val="ListBullet"/>
            <w:numPr>
              <w:ilvl w:val="0"/>
              <w:numId w:val="17"/>
            </w:numPr>
            <w:spacing w:line="240" w:lineRule="auto"/>
            <w:rPr>
              <w:rFonts w:ascii="Times New Roman" w:hAnsi="Times New Roman" w:cs="Times New Roman"/>
              <w:sz w:val="28"/>
              <w:szCs w:val="28"/>
            </w:rPr>
          </w:pPr>
          <w:r w:rsidRPr="00726CC2">
            <w:rPr>
              <w:rFonts w:ascii="Times New Roman" w:hAnsi="Times New Roman" w:cs="Times New Roman"/>
              <w:sz w:val="28"/>
              <w:szCs w:val="28"/>
            </w:rPr>
            <w:t>Proficient Computer Skills</w:t>
          </w:r>
        </w:p>
        <w:p w14:paraId="42ACC8FD" w14:textId="77777777" w:rsidR="006E4CDE" w:rsidRDefault="006E4CDE" w:rsidP="006E4CDE">
          <w:pPr>
            <w:pStyle w:val="ListBullet"/>
            <w:numPr>
              <w:ilvl w:val="1"/>
              <w:numId w:val="17"/>
            </w:numPr>
            <w:spacing w:line="240" w:lineRule="auto"/>
            <w:rPr>
              <w:rFonts w:ascii="Times New Roman" w:hAnsi="Times New Roman" w:cs="Times New Roman"/>
              <w:sz w:val="28"/>
              <w:szCs w:val="28"/>
            </w:rPr>
          </w:pPr>
          <w:r>
            <w:rPr>
              <w:rFonts w:ascii="Times New Roman" w:hAnsi="Times New Roman" w:cs="Times New Roman"/>
              <w:sz w:val="28"/>
              <w:szCs w:val="28"/>
            </w:rPr>
            <w:t>Apple/Microsoft Familiarity</w:t>
          </w:r>
        </w:p>
        <w:p w14:paraId="46032EB6" w14:textId="471DF564" w:rsidR="007F2B06" w:rsidRPr="006E4CDE" w:rsidRDefault="006E4CDE" w:rsidP="006E4CDE">
          <w:pPr>
            <w:pStyle w:val="ListBullet"/>
            <w:numPr>
              <w:ilvl w:val="1"/>
              <w:numId w:val="17"/>
            </w:numPr>
            <w:spacing w:line="240" w:lineRule="auto"/>
            <w:rPr>
              <w:rFonts w:ascii="Times New Roman" w:hAnsi="Times New Roman" w:cs="Times New Roman"/>
              <w:sz w:val="28"/>
              <w:szCs w:val="28"/>
            </w:rPr>
          </w:pPr>
          <w:r>
            <w:rPr>
              <w:rFonts w:ascii="Times New Roman" w:hAnsi="Times New Roman" w:cs="Times New Roman"/>
              <w:sz w:val="28"/>
              <w:szCs w:val="28"/>
            </w:rPr>
            <w:t>Microsoft Test</w:t>
          </w:r>
          <w:r w:rsidR="007F2B06" w:rsidRPr="006E4CDE">
            <w:rPr>
              <w:rFonts w:ascii="Times New Roman" w:hAnsi="Times New Roman" w:cs="Times New Roman"/>
              <w:sz w:val="28"/>
              <w:szCs w:val="28"/>
            </w:rPr>
            <w:t xml:space="preserve"> Manager</w:t>
          </w:r>
        </w:p>
        <w:p w14:paraId="3D7E0E52" w14:textId="06556C04" w:rsidR="006E4CDE" w:rsidRDefault="007F2B06" w:rsidP="007F2B06">
          <w:pPr>
            <w:pStyle w:val="ListBullet"/>
            <w:numPr>
              <w:ilvl w:val="1"/>
              <w:numId w:val="17"/>
            </w:numPr>
            <w:spacing w:line="240" w:lineRule="auto"/>
            <w:rPr>
              <w:rFonts w:ascii="Times New Roman" w:hAnsi="Times New Roman" w:cs="Times New Roman"/>
              <w:sz w:val="28"/>
              <w:szCs w:val="28"/>
            </w:rPr>
          </w:pPr>
          <w:r>
            <w:rPr>
              <w:rFonts w:ascii="Times New Roman" w:hAnsi="Times New Roman" w:cs="Times New Roman"/>
              <w:sz w:val="28"/>
              <w:szCs w:val="28"/>
            </w:rPr>
            <w:t>Java</w:t>
          </w:r>
        </w:p>
        <w:p w14:paraId="76D37DA9" w14:textId="0AF37D34" w:rsidR="006E4CDE" w:rsidRDefault="006E4CDE" w:rsidP="007F2B06">
          <w:pPr>
            <w:pStyle w:val="ListBullet"/>
            <w:numPr>
              <w:ilvl w:val="1"/>
              <w:numId w:val="17"/>
            </w:numPr>
            <w:spacing w:line="240" w:lineRule="auto"/>
            <w:rPr>
              <w:rFonts w:ascii="Times New Roman" w:hAnsi="Times New Roman" w:cs="Times New Roman"/>
              <w:sz w:val="28"/>
              <w:szCs w:val="28"/>
            </w:rPr>
          </w:pPr>
          <w:r>
            <w:rPr>
              <w:rFonts w:ascii="Times New Roman" w:hAnsi="Times New Roman" w:cs="Times New Roman"/>
              <w:sz w:val="28"/>
              <w:szCs w:val="28"/>
            </w:rPr>
            <w:t>JavaScript</w:t>
          </w:r>
        </w:p>
        <w:p w14:paraId="5C2B3C07" w14:textId="15D6DEFA" w:rsidR="007F2B06" w:rsidRDefault="006E4CDE" w:rsidP="007F2B06">
          <w:pPr>
            <w:pStyle w:val="ListBullet"/>
            <w:numPr>
              <w:ilvl w:val="1"/>
              <w:numId w:val="17"/>
            </w:numPr>
            <w:spacing w:line="240" w:lineRule="auto"/>
            <w:rPr>
              <w:rFonts w:ascii="Times New Roman" w:hAnsi="Times New Roman" w:cs="Times New Roman"/>
              <w:sz w:val="28"/>
              <w:szCs w:val="28"/>
            </w:rPr>
          </w:pPr>
          <w:r>
            <w:rPr>
              <w:rFonts w:ascii="Times New Roman" w:hAnsi="Times New Roman" w:cs="Times New Roman"/>
              <w:sz w:val="28"/>
              <w:szCs w:val="28"/>
            </w:rPr>
            <w:t>HTML</w:t>
          </w:r>
        </w:p>
        <w:p w14:paraId="003EF95C" w14:textId="0C35691F" w:rsidR="009424BC" w:rsidRPr="007F2B06" w:rsidRDefault="009424BC" w:rsidP="007F2B06">
          <w:pPr>
            <w:pStyle w:val="ListBullet"/>
            <w:numPr>
              <w:ilvl w:val="1"/>
              <w:numId w:val="17"/>
            </w:numPr>
            <w:spacing w:line="240" w:lineRule="auto"/>
            <w:rPr>
              <w:rFonts w:ascii="Times New Roman" w:hAnsi="Times New Roman" w:cs="Times New Roman"/>
              <w:sz w:val="28"/>
              <w:szCs w:val="28"/>
            </w:rPr>
          </w:pPr>
          <w:r>
            <w:rPr>
              <w:rFonts w:ascii="Times New Roman" w:hAnsi="Times New Roman" w:cs="Times New Roman"/>
              <w:sz w:val="28"/>
              <w:szCs w:val="28"/>
            </w:rPr>
            <w:t>CSS</w:t>
          </w:r>
        </w:p>
        <w:sdt>
          <w:sdtPr>
            <w:rPr>
              <w:rFonts w:ascii="Times New Roman" w:hAnsi="Times New Roman" w:cs="Times New Roman"/>
              <w:sz w:val="28"/>
              <w:szCs w:val="28"/>
            </w:rPr>
            <w:id w:val="-801386707"/>
            <w:placeholder>
              <w:docPart w:val="63ABBEA7F254CC4494D604412046E366"/>
            </w:placeholder>
          </w:sdtPr>
          <w:sdtEndPr/>
          <w:sdtContent>
            <w:p w14:paraId="007A37E5" w14:textId="18655722" w:rsidR="00CC1AAE" w:rsidRDefault="009424BC" w:rsidP="000C647B">
              <w:pPr>
                <w:pStyle w:val="ListBullet"/>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Service</w:t>
              </w:r>
            </w:p>
            <w:p w14:paraId="7B6C46DE" w14:textId="625649F0" w:rsidR="00200835" w:rsidRPr="00726CC2" w:rsidRDefault="00200835" w:rsidP="00200835">
              <w:pPr>
                <w:pStyle w:val="ListBullet"/>
                <w:numPr>
                  <w:ilvl w:val="1"/>
                  <w:numId w:val="17"/>
                </w:numPr>
                <w:spacing w:line="240" w:lineRule="auto"/>
                <w:rPr>
                  <w:rFonts w:ascii="Times New Roman" w:hAnsi="Times New Roman" w:cs="Times New Roman"/>
                  <w:sz w:val="28"/>
                  <w:szCs w:val="28"/>
                </w:rPr>
              </w:pPr>
              <w:r>
                <w:rPr>
                  <w:rFonts w:ascii="Times New Roman" w:hAnsi="Times New Roman" w:cs="Times New Roman"/>
                  <w:sz w:val="28"/>
                  <w:szCs w:val="28"/>
                </w:rPr>
                <w:t>TABC Certified</w:t>
              </w:r>
            </w:p>
            <w:p w14:paraId="1DD01591" w14:textId="269206FC" w:rsidR="00CC1AAE" w:rsidRPr="00726CC2" w:rsidRDefault="009424BC" w:rsidP="00CC1AAE">
              <w:pPr>
                <w:pStyle w:val="ListBullet"/>
                <w:numPr>
                  <w:ilvl w:val="1"/>
                  <w:numId w:val="17"/>
                </w:numPr>
                <w:spacing w:line="240" w:lineRule="auto"/>
                <w:rPr>
                  <w:rFonts w:ascii="Times New Roman" w:hAnsi="Times New Roman" w:cs="Times New Roman"/>
                  <w:sz w:val="28"/>
                  <w:szCs w:val="28"/>
                </w:rPr>
              </w:pPr>
              <w:r>
                <w:rPr>
                  <w:rFonts w:ascii="Times New Roman" w:hAnsi="Times New Roman" w:cs="Times New Roman"/>
                  <w:sz w:val="28"/>
                  <w:szCs w:val="28"/>
                </w:rPr>
                <w:t>Prep Cooking</w:t>
              </w:r>
            </w:p>
            <w:p w14:paraId="08699A27" w14:textId="316EC9B2" w:rsidR="00726CC2" w:rsidRPr="00726CC2" w:rsidRDefault="009424BC" w:rsidP="00CC1AAE">
              <w:pPr>
                <w:pStyle w:val="ListBullet"/>
                <w:numPr>
                  <w:ilvl w:val="1"/>
                  <w:numId w:val="17"/>
                </w:numPr>
                <w:spacing w:line="240" w:lineRule="auto"/>
                <w:rPr>
                  <w:rFonts w:ascii="Times New Roman" w:hAnsi="Times New Roman" w:cs="Times New Roman"/>
                  <w:sz w:val="28"/>
                  <w:szCs w:val="28"/>
                </w:rPr>
              </w:pPr>
              <w:r>
                <w:rPr>
                  <w:rFonts w:ascii="Times New Roman" w:hAnsi="Times New Roman" w:cs="Times New Roman"/>
                  <w:sz w:val="28"/>
                  <w:szCs w:val="28"/>
                </w:rPr>
                <w:t>Grill/Range Cooking</w:t>
              </w:r>
            </w:p>
            <w:p w14:paraId="701CFE8F" w14:textId="02CC5F90" w:rsidR="00CC1AAE" w:rsidRPr="00726CC2" w:rsidRDefault="009424BC" w:rsidP="00CC1AAE">
              <w:pPr>
                <w:pStyle w:val="ListBullet"/>
                <w:numPr>
                  <w:ilvl w:val="1"/>
                  <w:numId w:val="17"/>
                </w:numPr>
                <w:spacing w:line="240" w:lineRule="auto"/>
                <w:rPr>
                  <w:rFonts w:ascii="Times New Roman" w:hAnsi="Times New Roman" w:cs="Times New Roman"/>
                  <w:sz w:val="28"/>
                  <w:szCs w:val="28"/>
                </w:rPr>
              </w:pPr>
              <w:r>
                <w:rPr>
                  <w:rFonts w:ascii="Times New Roman" w:hAnsi="Times New Roman" w:cs="Times New Roman"/>
                  <w:sz w:val="28"/>
                  <w:szCs w:val="28"/>
                </w:rPr>
                <w:t xml:space="preserve">Cashiering </w:t>
              </w:r>
            </w:p>
            <w:p w14:paraId="23F4FC4E" w14:textId="77777777" w:rsidR="006E4CDE" w:rsidRDefault="006E4CDE" w:rsidP="0065761E">
              <w:pPr>
                <w:pStyle w:val="ListBullet"/>
                <w:numPr>
                  <w:ilvl w:val="0"/>
                  <w:numId w:val="17"/>
                </w:numPr>
                <w:spacing w:line="240" w:lineRule="auto"/>
                <w:rPr>
                  <w:rFonts w:ascii="Times New Roman" w:hAnsi="Times New Roman" w:cs="Times New Roman"/>
                  <w:sz w:val="28"/>
                  <w:szCs w:val="28"/>
                </w:rPr>
              </w:pPr>
              <w:r>
                <w:rPr>
                  <w:rFonts w:ascii="Times New Roman" w:hAnsi="Times New Roman" w:cs="Times New Roman"/>
                  <w:sz w:val="28"/>
                  <w:szCs w:val="28"/>
                </w:rPr>
                <w:t>Creative</w:t>
              </w:r>
            </w:p>
            <w:p w14:paraId="222331A1" w14:textId="77777777" w:rsidR="006E4CDE" w:rsidRDefault="006E4CDE" w:rsidP="006E4CDE">
              <w:pPr>
                <w:pStyle w:val="ListBullet"/>
                <w:numPr>
                  <w:ilvl w:val="1"/>
                  <w:numId w:val="17"/>
                </w:numPr>
                <w:spacing w:line="240" w:lineRule="auto"/>
                <w:rPr>
                  <w:rFonts w:ascii="Times New Roman" w:hAnsi="Times New Roman" w:cs="Times New Roman"/>
                  <w:sz w:val="28"/>
                  <w:szCs w:val="28"/>
                </w:rPr>
              </w:pPr>
              <w:r>
                <w:rPr>
                  <w:rFonts w:ascii="Times New Roman" w:hAnsi="Times New Roman" w:cs="Times New Roman"/>
                  <w:sz w:val="28"/>
                  <w:szCs w:val="28"/>
                </w:rPr>
                <w:t>Photography/Cinematography</w:t>
              </w:r>
            </w:p>
            <w:p w14:paraId="58C37B98" w14:textId="4BBD9B56" w:rsidR="008C503B" w:rsidRPr="0065761E" w:rsidRDefault="006E4CDE" w:rsidP="006E4CDE">
              <w:pPr>
                <w:pStyle w:val="ListBullet"/>
                <w:numPr>
                  <w:ilvl w:val="1"/>
                  <w:numId w:val="17"/>
                </w:numPr>
                <w:spacing w:line="240" w:lineRule="auto"/>
                <w:rPr>
                  <w:rFonts w:ascii="Times New Roman" w:hAnsi="Times New Roman" w:cs="Times New Roman"/>
                  <w:sz w:val="28"/>
                  <w:szCs w:val="28"/>
                </w:rPr>
              </w:pPr>
              <w:r>
                <w:rPr>
                  <w:rFonts w:ascii="Times New Roman" w:hAnsi="Times New Roman" w:cs="Times New Roman"/>
                  <w:sz w:val="28"/>
                  <w:szCs w:val="28"/>
                </w:rPr>
                <w:t>Blogger</w:t>
              </w:r>
            </w:p>
          </w:sdtContent>
        </w:sdt>
      </w:sdtContent>
    </w:sdt>
    <w:p w14:paraId="17960DE2" w14:textId="77777777" w:rsidR="00162085" w:rsidRPr="00CC1AAE" w:rsidRDefault="00162085" w:rsidP="006F72D1">
      <w:pPr>
        <w:pStyle w:val="Heading1"/>
        <w:rPr>
          <w:rFonts w:ascii="Times New Roman" w:hAnsi="Times New Roman" w:cs="Times New Roman"/>
          <w:sz w:val="36"/>
          <w:szCs w:val="36"/>
          <w:u w:val="single"/>
        </w:rPr>
      </w:pPr>
      <w:r w:rsidRPr="00CC1AAE">
        <w:rPr>
          <w:rFonts w:ascii="Times New Roman" w:hAnsi="Times New Roman" w:cs="Times New Roman"/>
          <w:sz w:val="36"/>
          <w:szCs w:val="36"/>
          <w:u w:val="single"/>
        </w:rPr>
        <w:t>Awards</w:t>
      </w:r>
    </w:p>
    <w:p w14:paraId="729F5A3C" w14:textId="77777777" w:rsidR="00162085" w:rsidRPr="00726CC2" w:rsidRDefault="00A60655" w:rsidP="006F72D1">
      <w:pPr>
        <w:pStyle w:val="ListBullet"/>
        <w:numPr>
          <w:ilvl w:val="0"/>
          <w:numId w:val="13"/>
        </w:numPr>
        <w:spacing w:line="240" w:lineRule="auto"/>
        <w:rPr>
          <w:rFonts w:ascii="Times New Roman" w:hAnsi="Times New Roman" w:cs="Times New Roman"/>
          <w:sz w:val="28"/>
          <w:szCs w:val="28"/>
        </w:rPr>
      </w:pPr>
      <w:r w:rsidRPr="00726CC2">
        <w:rPr>
          <w:rFonts w:ascii="Times New Roman" w:hAnsi="Times New Roman" w:cs="Times New Roman"/>
          <w:sz w:val="28"/>
          <w:szCs w:val="28"/>
        </w:rPr>
        <w:t>National Merit Scholarship Award (2012)</w:t>
      </w:r>
    </w:p>
    <w:p w14:paraId="29509571" w14:textId="6B788CB0" w:rsidR="006F72D1" w:rsidRPr="00726CC2" w:rsidRDefault="006F72D1" w:rsidP="006F72D1">
      <w:pPr>
        <w:pStyle w:val="ListBullet"/>
        <w:numPr>
          <w:ilvl w:val="1"/>
          <w:numId w:val="13"/>
        </w:numPr>
        <w:spacing w:line="240" w:lineRule="auto"/>
        <w:rPr>
          <w:rFonts w:ascii="Times New Roman" w:hAnsi="Times New Roman" w:cs="Times New Roman"/>
          <w:sz w:val="28"/>
          <w:szCs w:val="28"/>
        </w:rPr>
      </w:pPr>
      <w:r w:rsidRPr="00726CC2">
        <w:rPr>
          <w:rFonts w:ascii="Times New Roman" w:hAnsi="Times New Roman" w:cs="Times New Roman"/>
          <w:sz w:val="28"/>
          <w:szCs w:val="28"/>
        </w:rPr>
        <w:t>Achieved for scoring in the top 15 percentile of African-American males in the PSAT</w:t>
      </w:r>
    </w:p>
    <w:p w14:paraId="4C2AAEC1" w14:textId="06696288" w:rsidR="006F72D1" w:rsidRPr="00726CC2" w:rsidRDefault="006F72D1" w:rsidP="006F72D1">
      <w:pPr>
        <w:pStyle w:val="ListBullet"/>
        <w:numPr>
          <w:ilvl w:val="0"/>
          <w:numId w:val="13"/>
        </w:numPr>
        <w:spacing w:line="240" w:lineRule="auto"/>
        <w:rPr>
          <w:rFonts w:ascii="Times New Roman" w:hAnsi="Times New Roman" w:cs="Times New Roman"/>
          <w:sz w:val="28"/>
          <w:szCs w:val="28"/>
        </w:rPr>
      </w:pPr>
      <w:r w:rsidRPr="00726CC2">
        <w:rPr>
          <w:rFonts w:ascii="Times New Roman" w:hAnsi="Times New Roman" w:cs="Times New Roman"/>
          <w:sz w:val="28"/>
          <w:szCs w:val="28"/>
        </w:rPr>
        <w:t>Excellence in Science (2013)</w:t>
      </w:r>
    </w:p>
    <w:p w14:paraId="0ABA38C6" w14:textId="5ECC2F5C" w:rsidR="006F72D1" w:rsidRPr="00726CC2" w:rsidRDefault="006F72D1" w:rsidP="006F72D1">
      <w:pPr>
        <w:pStyle w:val="ListBullet"/>
        <w:numPr>
          <w:ilvl w:val="1"/>
          <w:numId w:val="13"/>
        </w:numPr>
        <w:spacing w:line="240" w:lineRule="auto"/>
        <w:rPr>
          <w:rFonts w:ascii="Times New Roman" w:hAnsi="Times New Roman" w:cs="Times New Roman"/>
          <w:sz w:val="28"/>
          <w:szCs w:val="28"/>
        </w:rPr>
      </w:pPr>
      <w:r w:rsidRPr="00726CC2">
        <w:rPr>
          <w:rFonts w:ascii="Times New Roman" w:hAnsi="Times New Roman" w:cs="Times New Roman"/>
          <w:sz w:val="28"/>
          <w:szCs w:val="28"/>
        </w:rPr>
        <w:t>Achieved for excellence in IB Higher Level Physics</w:t>
      </w:r>
    </w:p>
    <w:p w14:paraId="4449D638" w14:textId="77777777" w:rsidR="000C647B" w:rsidRPr="00726CC2" w:rsidRDefault="006F72D1" w:rsidP="000C647B">
      <w:pPr>
        <w:pStyle w:val="ListBullet"/>
        <w:numPr>
          <w:ilvl w:val="0"/>
          <w:numId w:val="13"/>
        </w:numPr>
        <w:spacing w:line="240" w:lineRule="auto"/>
        <w:rPr>
          <w:rFonts w:ascii="Times New Roman" w:hAnsi="Times New Roman" w:cs="Times New Roman"/>
          <w:sz w:val="28"/>
          <w:szCs w:val="28"/>
        </w:rPr>
      </w:pPr>
      <w:r w:rsidRPr="00726CC2">
        <w:rPr>
          <w:rFonts w:ascii="Times New Roman" w:hAnsi="Times New Roman" w:cs="Times New Roman"/>
          <w:sz w:val="28"/>
          <w:szCs w:val="28"/>
        </w:rPr>
        <w:t>Award of Cinematography  (2013)</w:t>
      </w:r>
    </w:p>
    <w:p w14:paraId="58FF5F69" w14:textId="5FAC0A0B" w:rsidR="00A60655" w:rsidRPr="00726CC2" w:rsidRDefault="006F72D1" w:rsidP="000C647B">
      <w:pPr>
        <w:pStyle w:val="ListBullet"/>
        <w:numPr>
          <w:ilvl w:val="1"/>
          <w:numId w:val="13"/>
        </w:numPr>
        <w:spacing w:line="240" w:lineRule="auto"/>
        <w:rPr>
          <w:rFonts w:ascii="Times New Roman" w:hAnsi="Times New Roman" w:cs="Times New Roman"/>
          <w:sz w:val="28"/>
          <w:szCs w:val="28"/>
        </w:rPr>
      </w:pPr>
      <w:r w:rsidRPr="00726CC2">
        <w:rPr>
          <w:rFonts w:ascii="Times New Roman" w:hAnsi="Times New Roman" w:cs="Times New Roman"/>
          <w:sz w:val="28"/>
          <w:szCs w:val="28"/>
        </w:rPr>
        <w:t xml:space="preserve">Achieved for impeccable camera-work as the chief cinematographer in the </w:t>
      </w:r>
      <w:r w:rsidR="00A60655" w:rsidRPr="00726CC2">
        <w:rPr>
          <w:rFonts w:ascii="Times New Roman" w:hAnsi="Times New Roman" w:cs="Times New Roman"/>
          <w:sz w:val="28"/>
          <w:szCs w:val="28"/>
        </w:rPr>
        <w:t>sh</w:t>
      </w:r>
      <w:r w:rsidR="002E2C81" w:rsidRPr="00726CC2">
        <w:rPr>
          <w:rFonts w:ascii="Times New Roman" w:hAnsi="Times New Roman" w:cs="Times New Roman"/>
          <w:sz w:val="28"/>
          <w:szCs w:val="28"/>
        </w:rPr>
        <w:t>ort film</w:t>
      </w:r>
      <w:r w:rsidRPr="00726CC2">
        <w:rPr>
          <w:rFonts w:ascii="Times New Roman" w:hAnsi="Times New Roman" w:cs="Times New Roman"/>
          <w:sz w:val="28"/>
          <w:szCs w:val="28"/>
        </w:rPr>
        <w:t>,</w:t>
      </w:r>
      <w:r w:rsidR="002E2C81" w:rsidRPr="00726CC2">
        <w:rPr>
          <w:rFonts w:ascii="Times New Roman" w:hAnsi="Times New Roman" w:cs="Times New Roman"/>
          <w:sz w:val="28"/>
          <w:szCs w:val="28"/>
        </w:rPr>
        <w:t xml:space="preserve"> “The Magnate” for IB Higher Level</w:t>
      </w:r>
      <w:r w:rsidR="00A60655" w:rsidRPr="00726CC2">
        <w:rPr>
          <w:rFonts w:ascii="Times New Roman" w:hAnsi="Times New Roman" w:cs="Times New Roman"/>
          <w:sz w:val="28"/>
          <w:szCs w:val="28"/>
        </w:rPr>
        <w:t xml:space="preserve"> Film Studies</w:t>
      </w:r>
    </w:p>
    <w:sectPr w:rsidR="00A60655" w:rsidRPr="00726CC2" w:rsidSect="00F962E5">
      <w:headerReference w:type="default" r:id="rId9"/>
      <w:headerReference w:type="first" r:id="rId10"/>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80483" w14:textId="77777777" w:rsidR="0065761E" w:rsidRDefault="0065761E">
      <w:pPr>
        <w:spacing w:line="240" w:lineRule="auto"/>
      </w:pPr>
      <w:r>
        <w:separator/>
      </w:r>
    </w:p>
  </w:endnote>
  <w:endnote w:type="continuationSeparator" w:id="0">
    <w:p w14:paraId="753442C6" w14:textId="77777777" w:rsidR="0065761E" w:rsidRDefault="006576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499C8" w14:textId="77777777" w:rsidR="0065761E" w:rsidRDefault="0065761E">
      <w:pPr>
        <w:spacing w:line="240" w:lineRule="auto"/>
      </w:pPr>
      <w:r>
        <w:separator/>
      </w:r>
    </w:p>
  </w:footnote>
  <w:footnote w:type="continuationSeparator" w:id="0">
    <w:p w14:paraId="648894B3" w14:textId="77777777" w:rsidR="0065761E" w:rsidRDefault="0065761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902F8" w14:textId="0CB5DFCA" w:rsidR="0065761E" w:rsidRDefault="0065761E" w:rsidP="00F962E5">
    <w:pPr>
      <w:pStyle w:val="Header"/>
      <w:spacing w:after="0"/>
    </w:pPr>
    <w:r>
      <w:t>KENNETH FRANK</w:t>
    </w:r>
  </w:p>
  <w:p w14:paraId="7F243CE8" w14:textId="6B61CA95" w:rsidR="0065761E" w:rsidRPr="00F962E5" w:rsidRDefault="0065761E" w:rsidP="00F962E5">
    <w:pPr>
      <w:pStyle w:val="Header"/>
      <w:spacing w:after="0"/>
      <w:rPr>
        <w:b w:val="0"/>
      </w:rPr>
    </w:pPr>
    <w:r>
      <w:rPr>
        <w:b w:val="0"/>
      </w:rPr>
      <w:t>972-983-6604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C50B5" w14:textId="4D615E0A" w:rsidR="0065761E" w:rsidRDefault="0065761E">
    <w:pPr>
      <w:pStyle w:val="Title"/>
    </w:pPr>
    <w:r>
      <w:fldChar w:fldCharType="begin"/>
    </w:r>
    <w:r>
      <w:instrText xml:space="preserve"> PLACEHOLDER </w:instrText>
    </w:r>
    <w:r>
      <w:fldChar w:fldCharType="begin"/>
    </w:r>
    <w:r>
      <w:instrText xml:space="preserve"> IF </w:instrText>
    </w:r>
    <w:fldSimple w:instr=" USERNAME ">
      <w:r w:rsidR="00950AE5">
        <w:rPr>
          <w:noProof/>
        </w:rPr>
        <w:instrText>Kenneth Frank</w:instrText>
      </w:r>
    </w:fldSimple>
    <w:r>
      <w:instrText xml:space="preserve">="" "[Your Name]" </w:instrText>
    </w:r>
    <w:fldSimple w:instr=" USERNAME ">
      <w:r w:rsidR="00950AE5">
        <w:rPr>
          <w:noProof/>
        </w:rPr>
        <w:instrText>Kenneth Frank</w:instrText>
      </w:r>
    </w:fldSimple>
    <w:r>
      <w:fldChar w:fldCharType="separate"/>
    </w:r>
    <w:r w:rsidR="00950AE5">
      <w:rPr>
        <w:noProof/>
      </w:rPr>
      <w:instrText>Kenneth Frank</w:instrText>
    </w:r>
    <w:r>
      <w:fldChar w:fldCharType="end"/>
    </w:r>
    <w:r>
      <w:instrText xml:space="preserve"> \* MERGEFORMAT</w:instrText>
    </w:r>
    <w:r>
      <w:fldChar w:fldCharType="separate"/>
    </w:r>
    <w:r w:rsidR="00950AE5">
      <w:t xml:space="preserve">Kenneth </w:t>
    </w:r>
    <w:r w:rsidR="00950AE5">
      <w:rPr>
        <w:noProof/>
      </w:rPr>
      <w:t>Frank</w:t>
    </w:r>
    <w:r>
      <w:fldChar w:fldCharType="end"/>
    </w:r>
  </w:p>
  <w:p w14:paraId="55810A0B" w14:textId="37753541" w:rsidR="0065761E" w:rsidRDefault="0065761E">
    <w:pPr>
      <w:pStyle w:val="ContactDetails"/>
    </w:pPr>
    <w:r>
      <w:t xml:space="preserve">4969 Buena Vista Dr. Frisco, TX 75034 </w:t>
    </w:r>
    <w:r>
      <w:br/>
      <w:t>Phone: 972-983-6604 E-Mail: kenneth.r.frank@vanderbilt.edu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FFFFFF89"/>
    <w:multiLevelType w:val="singleLevel"/>
    <w:tmpl w:val="247E4D1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605617"/>
    <w:multiLevelType w:val="hybridMultilevel"/>
    <w:tmpl w:val="2CD08BCA"/>
    <w:lvl w:ilvl="0" w:tplc="8DFA5B88">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A71138"/>
    <w:multiLevelType w:val="multilevel"/>
    <w:tmpl w:val="A0F0AB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0C763809"/>
    <w:multiLevelType w:val="hybridMultilevel"/>
    <w:tmpl w:val="FFC83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2844964"/>
    <w:multiLevelType w:val="hybridMultilevel"/>
    <w:tmpl w:val="83D2A89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C20522"/>
    <w:multiLevelType w:val="multilevel"/>
    <w:tmpl w:val="F10037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2576479A"/>
    <w:multiLevelType w:val="hybridMultilevel"/>
    <w:tmpl w:val="D606381A"/>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4B5C92"/>
    <w:multiLevelType w:val="hybridMultilevel"/>
    <w:tmpl w:val="4F70C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02037"/>
    <w:multiLevelType w:val="hybridMultilevel"/>
    <w:tmpl w:val="2D6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522722"/>
    <w:multiLevelType w:val="hybridMultilevel"/>
    <w:tmpl w:val="F100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5528B0"/>
    <w:multiLevelType w:val="hybridMultilevel"/>
    <w:tmpl w:val="4536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91571D"/>
    <w:multiLevelType w:val="hybridMultilevel"/>
    <w:tmpl w:val="813ECF4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187E3A"/>
    <w:multiLevelType w:val="hybridMultilevel"/>
    <w:tmpl w:val="916ED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5F06DD9"/>
    <w:multiLevelType w:val="multilevel"/>
    <w:tmpl w:val="1098D7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68A55FB8"/>
    <w:multiLevelType w:val="hybridMultilevel"/>
    <w:tmpl w:val="D7B60AE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6E518A"/>
    <w:multiLevelType w:val="multilevel"/>
    <w:tmpl w:val="D7B60AEA"/>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73960CCC"/>
    <w:multiLevelType w:val="hybridMultilevel"/>
    <w:tmpl w:val="60AE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B4073B"/>
    <w:multiLevelType w:val="multilevel"/>
    <w:tmpl w:val="E4A094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7EA67958"/>
    <w:multiLevelType w:val="hybridMultilevel"/>
    <w:tmpl w:val="DD905BC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1"/>
  </w:num>
  <w:num w:numId="13">
    <w:abstractNumId w:val="18"/>
  </w:num>
  <w:num w:numId="14">
    <w:abstractNumId w:val="9"/>
  </w:num>
  <w:num w:numId="15">
    <w:abstractNumId w:val="20"/>
  </w:num>
  <w:num w:numId="16">
    <w:abstractNumId w:val="13"/>
  </w:num>
  <w:num w:numId="17">
    <w:abstractNumId w:val="10"/>
  </w:num>
  <w:num w:numId="18">
    <w:abstractNumId w:val="22"/>
  </w:num>
  <w:num w:numId="19">
    <w:abstractNumId w:val="27"/>
  </w:num>
  <w:num w:numId="20">
    <w:abstractNumId w:val="17"/>
  </w:num>
  <w:num w:numId="21">
    <w:abstractNumId w:val="11"/>
  </w:num>
  <w:num w:numId="22">
    <w:abstractNumId w:val="19"/>
  </w:num>
  <w:num w:numId="23">
    <w:abstractNumId w:val="23"/>
  </w:num>
  <w:num w:numId="24">
    <w:abstractNumId w:val="24"/>
  </w:num>
  <w:num w:numId="25">
    <w:abstractNumId w:val="25"/>
  </w:num>
  <w:num w:numId="26">
    <w:abstractNumId w:val="14"/>
  </w:num>
  <w:num w:numId="27">
    <w:abstractNumId w:val="2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62085"/>
    <w:rsid w:val="000525E4"/>
    <w:rsid w:val="000C647B"/>
    <w:rsid w:val="00126375"/>
    <w:rsid w:val="00146310"/>
    <w:rsid w:val="00146925"/>
    <w:rsid w:val="00160441"/>
    <w:rsid w:val="00161341"/>
    <w:rsid w:val="00162085"/>
    <w:rsid w:val="001A3DF0"/>
    <w:rsid w:val="001E106A"/>
    <w:rsid w:val="001F24EA"/>
    <w:rsid w:val="00200835"/>
    <w:rsid w:val="00220276"/>
    <w:rsid w:val="002C6C0A"/>
    <w:rsid w:val="002E2C81"/>
    <w:rsid w:val="00361852"/>
    <w:rsid w:val="00375917"/>
    <w:rsid w:val="0038136A"/>
    <w:rsid w:val="003F5A69"/>
    <w:rsid w:val="005504B4"/>
    <w:rsid w:val="00635811"/>
    <w:rsid w:val="0065761E"/>
    <w:rsid w:val="006E4CDE"/>
    <w:rsid w:val="006F72D1"/>
    <w:rsid w:val="00726CC2"/>
    <w:rsid w:val="007305C3"/>
    <w:rsid w:val="007E1DF4"/>
    <w:rsid w:val="007F0F69"/>
    <w:rsid w:val="007F2B06"/>
    <w:rsid w:val="00835A35"/>
    <w:rsid w:val="00875D6A"/>
    <w:rsid w:val="008C18CB"/>
    <w:rsid w:val="008C503B"/>
    <w:rsid w:val="008D449D"/>
    <w:rsid w:val="008E0DDF"/>
    <w:rsid w:val="009424BC"/>
    <w:rsid w:val="009448D8"/>
    <w:rsid w:val="00945D39"/>
    <w:rsid w:val="00950AE5"/>
    <w:rsid w:val="00995EAB"/>
    <w:rsid w:val="009B6656"/>
    <w:rsid w:val="00A30897"/>
    <w:rsid w:val="00A60655"/>
    <w:rsid w:val="00AA5CB3"/>
    <w:rsid w:val="00AA7A06"/>
    <w:rsid w:val="00AB43A1"/>
    <w:rsid w:val="00B05BB2"/>
    <w:rsid w:val="00B141E3"/>
    <w:rsid w:val="00B47BED"/>
    <w:rsid w:val="00BE4B14"/>
    <w:rsid w:val="00CC1AAE"/>
    <w:rsid w:val="00D82E62"/>
    <w:rsid w:val="00D92293"/>
    <w:rsid w:val="00E531C2"/>
    <w:rsid w:val="00E53F6D"/>
    <w:rsid w:val="00E935A4"/>
    <w:rsid w:val="00EC6223"/>
    <w:rsid w:val="00ED206C"/>
    <w:rsid w:val="00F962E5"/>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4E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945D39"/>
    <w:rPr>
      <w:color w:val="A9122A" w:themeColor="hyperlink"/>
      <w:u w:val="single"/>
    </w:rPr>
  </w:style>
  <w:style w:type="character" w:styleId="PageNumber">
    <w:name w:val="page number"/>
    <w:basedOn w:val="DefaultParagraphFont"/>
    <w:uiPriority w:val="99"/>
    <w:semiHidden/>
    <w:unhideWhenUsed/>
    <w:rsid w:val="00F962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945D39"/>
    <w:rPr>
      <w:color w:val="A9122A" w:themeColor="hyperlink"/>
      <w:u w:val="single"/>
    </w:rPr>
  </w:style>
  <w:style w:type="character" w:styleId="PageNumber">
    <w:name w:val="page number"/>
    <w:basedOn w:val="DefaultParagraphFont"/>
    <w:uiPriority w:val="99"/>
    <w:semiHidden/>
    <w:unhideWhenUsed/>
    <w:rsid w:val="00F96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8ECF894CD1D54596D88447AAF57AA9"/>
        <w:category>
          <w:name w:val="General"/>
          <w:gallery w:val="placeholder"/>
        </w:category>
        <w:types>
          <w:type w:val="bbPlcHdr"/>
        </w:types>
        <w:behaviors>
          <w:behavior w:val="content"/>
        </w:behaviors>
        <w:guid w:val="{50D794A9-A40E-2C4F-BCCD-A5BCF8AD7793}"/>
      </w:docPartPr>
      <w:docPartBody>
        <w:p w:rsidR="00864218" w:rsidRDefault="00534A74">
          <w:pPr>
            <w:pStyle w:val="ListBullet"/>
          </w:pPr>
          <w:r>
            <w:t>Etiam cursus suscipit enim. Nulla facilisi. Integer eleifend diam eu diam. Donec dapibus enim sollicitudin nulla. Nam hendrerit. Nunc id nisi. Curabitur sed neque. Pellentesque placerat consequat pede.</w:t>
          </w:r>
        </w:p>
        <w:p w:rsidR="00864218" w:rsidRDefault="00534A74">
          <w:pPr>
            <w:pStyle w:val="ListBullet"/>
          </w:pPr>
          <w:r>
            <w:t>Nullam dapibus elementum metus. Aenean libero sem, commodo euismod, imperdiet et, molestie vel, neque. Duis nec sapien eu pede consectetuer placerat.</w:t>
          </w:r>
        </w:p>
        <w:p w:rsidR="00864218" w:rsidRDefault="00534A74">
          <w:pPr>
            <w:pStyle w:val="878ECF894CD1D54596D88447AAF57AA9"/>
          </w:pPr>
          <w:r>
            <w:t>Pellentesque interdum, tellus non consectetuer mattis, lectus eros volutpat nunc, auctor nonummy nulla lectus nec tellus. Aliquam hendrerit lorem vulputate turpis.</w:t>
          </w:r>
        </w:p>
      </w:docPartBody>
    </w:docPart>
    <w:docPart>
      <w:docPartPr>
        <w:name w:val="63ABBEA7F254CC4494D604412046E366"/>
        <w:category>
          <w:name w:val="General"/>
          <w:gallery w:val="placeholder"/>
        </w:category>
        <w:types>
          <w:type w:val="bbPlcHdr"/>
        </w:types>
        <w:behaviors>
          <w:behavior w:val="content"/>
        </w:behaviors>
        <w:guid w:val="{395F1095-86CD-2349-95E7-5B10130DF601}"/>
      </w:docPartPr>
      <w:docPartBody>
        <w:p w:rsidR="009B0661" w:rsidRDefault="006C1ABC" w:rsidP="006C1ABC">
          <w:pPr>
            <w:pStyle w:val="63ABBEA7F254CC4494D604412046E366"/>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EA4B1835FEE63C478ED9FED4FBA18DB5"/>
        <w:category>
          <w:name w:val="General"/>
          <w:gallery w:val="placeholder"/>
        </w:category>
        <w:types>
          <w:type w:val="bbPlcHdr"/>
        </w:types>
        <w:behaviors>
          <w:behavior w:val="content"/>
        </w:behaviors>
        <w:guid w:val="{4678EEBB-2A1B-E74D-9063-F6889BA1D5C9}"/>
      </w:docPartPr>
      <w:docPartBody>
        <w:p w:rsidR="00000000" w:rsidRDefault="00B10432" w:rsidP="00B10432">
          <w:pPr>
            <w:pStyle w:val="EA4B1835FEE63C478ED9FED4FBA18DB5"/>
          </w:pPr>
          <w:r>
            <w:t>Aliquam dapibus.</w:t>
          </w:r>
        </w:p>
      </w:docPartBody>
    </w:docPart>
    <w:docPart>
      <w:docPartPr>
        <w:name w:val="CF0BA0199E4E2949BD119CFB67BE5DC3"/>
        <w:category>
          <w:name w:val="General"/>
          <w:gallery w:val="placeholder"/>
        </w:category>
        <w:types>
          <w:type w:val="bbPlcHdr"/>
        </w:types>
        <w:behaviors>
          <w:behavior w:val="content"/>
        </w:behaviors>
        <w:guid w:val="{5DB14EBF-8B8E-9E4B-9219-293B69636510}"/>
      </w:docPartPr>
      <w:docPartBody>
        <w:p w:rsidR="00000000" w:rsidRDefault="00B10432" w:rsidP="00B10432">
          <w:pPr>
            <w:pStyle w:val="CF0BA0199E4E2949BD119CFB67BE5DC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3FE977BD2E23D44937251875916EBA6"/>
        <w:category>
          <w:name w:val="General"/>
          <w:gallery w:val="placeholder"/>
        </w:category>
        <w:types>
          <w:type w:val="bbPlcHdr"/>
        </w:types>
        <w:behaviors>
          <w:behavior w:val="content"/>
        </w:behaviors>
        <w:guid w:val="{445089E1-1683-A843-A16A-58520FC0B99D}"/>
      </w:docPartPr>
      <w:docPartBody>
        <w:p w:rsidR="00000000" w:rsidRDefault="00B10432" w:rsidP="00B10432">
          <w:pPr>
            <w:pStyle w:val="63FE977BD2E23D44937251875916EBA6"/>
          </w:pPr>
          <w:r>
            <w:t>Aliquam dapibus.</w:t>
          </w:r>
        </w:p>
      </w:docPartBody>
    </w:docPart>
    <w:docPart>
      <w:docPartPr>
        <w:name w:val="EF9B6145B3AD114E830E8BE5C18324C1"/>
        <w:category>
          <w:name w:val="General"/>
          <w:gallery w:val="placeholder"/>
        </w:category>
        <w:types>
          <w:type w:val="bbPlcHdr"/>
        </w:types>
        <w:behaviors>
          <w:behavior w:val="content"/>
        </w:behaviors>
        <w:guid w:val="{E6C9C783-C801-6A4A-BBE8-6A1948D2A753}"/>
      </w:docPartPr>
      <w:docPartBody>
        <w:p w:rsidR="00000000" w:rsidRDefault="00B10432" w:rsidP="00B10432">
          <w:pPr>
            <w:pStyle w:val="EF9B6145B3AD114E830E8BE5C18324C1"/>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A74"/>
    <w:rsid w:val="00534A74"/>
    <w:rsid w:val="00676119"/>
    <w:rsid w:val="006C1ABC"/>
    <w:rsid w:val="00864218"/>
    <w:rsid w:val="009B0661"/>
    <w:rsid w:val="00B10432"/>
    <w:rsid w:val="00B12A00"/>
    <w:rsid w:val="00CF5E45"/>
    <w:rsid w:val="00F91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3CCBBB85192584291C48114AFA16405">
    <w:name w:val="03CCBBB85192584291C48114AFA16405"/>
  </w:style>
  <w:style w:type="paragraph" w:customStyle="1" w:styleId="5B9383309C6BAA4E8BD0F9B4EAE7AC4E">
    <w:name w:val="5B9383309C6BAA4E8BD0F9B4EAE7AC4E"/>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878ECF894CD1D54596D88447AAF57AA9">
    <w:name w:val="878ECF894CD1D54596D88447AAF57AA9"/>
  </w:style>
  <w:style w:type="paragraph" w:customStyle="1" w:styleId="51D5372944AC134387322832239EF872">
    <w:name w:val="51D5372944AC134387322832239EF872"/>
  </w:style>
  <w:style w:type="paragraph" w:customStyle="1" w:styleId="892CE7385DA6A144B3F03E519B2F3BB3">
    <w:name w:val="892CE7385DA6A144B3F03E519B2F3BB3"/>
  </w:style>
  <w:style w:type="paragraph" w:customStyle="1" w:styleId="287B95A9F8AF8B4A807021DB774745AC">
    <w:name w:val="287B95A9F8AF8B4A807021DB774745AC"/>
  </w:style>
  <w:style w:type="paragraph" w:customStyle="1" w:styleId="4A09766506CB2B499DA7E901A1D275A2">
    <w:name w:val="4A09766506CB2B499DA7E901A1D275A2"/>
  </w:style>
  <w:style w:type="paragraph" w:customStyle="1" w:styleId="B5FCC0BFAC967C44A9725EF526E7D66C">
    <w:name w:val="B5FCC0BFAC967C44A9725EF526E7D66C"/>
  </w:style>
  <w:style w:type="paragraph" w:customStyle="1" w:styleId="4500088E4CFDEE4FB2E082EB41662F5E">
    <w:name w:val="4500088E4CFDEE4FB2E082EB41662F5E"/>
  </w:style>
  <w:style w:type="paragraph" w:customStyle="1" w:styleId="0747C926E884014684D6A2A38CAD800D">
    <w:name w:val="0747C926E884014684D6A2A38CAD800D"/>
  </w:style>
  <w:style w:type="paragraph" w:customStyle="1" w:styleId="6F8854D7162685418C02CD48241590BD">
    <w:name w:val="6F8854D7162685418C02CD48241590BD"/>
    <w:rsid w:val="00534A74"/>
  </w:style>
  <w:style w:type="paragraph" w:customStyle="1" w:styleId="2A1F7C09F3CFDB48A0DEDF9BA052BEA8">
    <w:name w:val="2A1F7C09F3CFDB48A0DEDF9BA052BEA8"/>
    <w:rsid w:val="00B12A00"/>
  </w:style>
  <w:style w:type="paragraph" w:customStyle="1" w:styleId="1C58F2C817A88A43AA067DAF8FC41476">
    <w:name w:val="1C58F2C817A88A43AA067DAF8FC41476"/>
    <w:rsid w:val="00B12A00"/>
  </w:style>
  <w:style w:type="paragraph" w:customStyle="1" w:styleId="81C7874F15A4044D969CECCAE4C077C3">
    <w:name w:val="81C7874F15A4044D969CECCAE4C077C3"/>
    <w:rsid w:val="00B12A00"/>
  </w:style>
  <w:style w:type="paragraph" w:customStyle="1" w:styleId="1BF17F8B1B56D143A54B72FDF7AA7902">
    <w:name w:val="1BF17F8B1B56D143A54B72FDF7AA7902"/>
    <w:rsid w:val="00B12A00"/>
  </w:style>
  <w:style w:type="paragraph" w:customStyle="1" w:styleId="3637AF2B9FDD2640B45BE744B803E3D2">
    <w:name w:val="3637AF2B9FDD2640B45BE744B803E3D2"/>
    <w:rsid w:val="00B12A00"/>
  </w:style>
  <w:style w:type="paragraph" w:customStyle="1" w:styleId="40AEAF24B806BF419B84D63ADFA11DCD">
    <w:name w:val="40AEAF24B806BF419B84D63ADFA11DCD"/>
    <w:rsid w:val="00B12A00"/>
  </w:style>
  <w:style w:type="paragraph" w:customStyle="1" w:styleId="35553D3CF92FEC40B628581664EB0895">
    <w:name w:val="35553D3CF92FEC40B628581664EB0895"/>
    <w:rsid w:val="00B12A00"/>
  </w:style>
  <w:style w:type="paragraph" w:customStyle="1" w:styleId="63ABBEA7F254CC4494D604412046E366">
    <w:name w:val="63ABBEA7F254CC4494D604412046E366"/>
    <w:rsid w:val="006C1ABC"/>
  </w:style>
  <w:style w:type="paragraph" w:customStyle="1" w:styleId="5A1DA2E763135D45B80EC6C9F40823C9">
    <w:name w:val="5A1DA2E763135D45B80EC6C9F40823C9"/>
    <w:rsid w:val="00676119"/>
  </w:style>
  <w:style w:type="paragraph" w:customStyle="1" w:styleId="0CE4CCE26611AB43A2636538B46CC351">
    <w:name w:val="0CE4CCE26611AB43A2636538B46CC351"/>
    <w:rsid w:val="00676119"/>
  </w:style>
  <w:style w:type="paragraph" w:customStyle="1" w:styleId="631E036AC7DC9B4DBC95DFCB6D41E116">
    <w:name w:val="631E036AC7DC9B4DBC95DFCB6D41E116"/>
    <w:rsid w:val="00F91BAA"/>
  </w:style>
  <w:style w:type="paragraph" w:customStyle="1" w:styleId="9B2D93830708E049A3C68611689503A8">
    <w:name w:val="9B2D93830708E049A3C68611689503A8"/>
    <w:rsid w:val="00F91BAA"/>
  </w:style>
  <w:style w:type="paragraph" w:customStyle="1" w:styleId="90280DD1698E5746B1972885DC971F06">
    <w:name w:val="90280DD1698E5746B1972885DC971F06"/>
    <w:rsid w:val="00F91BAA"/>
  </w:style>
  <w:style w:type="paragraph" w:customStyle="1" w:styleId="86E8CFC299248F42ABC3F2580BA3FC77">
    <w:name w:val="86E8CFC299248F42ABC3F2580BA3FC77"/>
    <w:rsid w:val="00B10432"/>
  </w:style>
  <w:style w:type="paragraph" w:customStyle="1" w:styleId="8CE1C8CEE1342046A91737FC09B2881B">
    <w:name w:val="8CE1C8CEE1342046A91737FC09B2881B"/>
    <w:rsid w:val="00B10432"/>
  </w:style>
  <w:style w:type="paragraph" w:customStyle="1" w:styleId="A9146B127AAA7748947C37530D36972A">
    <w:name w:val="A9146B127AAA7748947C37530D36972A"/>
    <w:rsid w:val="00B10432"/>
  </w:style>
  <w:style w:type="paragraph" w:customStyle="1" w:styleId="382AECECBE22AF4B92CB32F20CAADEF7">
    <w:name w:val="382AECECBE22AF4B92CB32F20CAADEF7"/>
    <w:rsid w:val="00B10432"/>
  </w:style>
  <w:style w:type="paragraph" w:customStyle="1" w:styleId="0E1C1DA90FC9E041B85BABF0D57AE091">
    <w:name w:val="0E1C1DA90FC9E041B85BABF0D57AE091"/>
    <w:rsid w:val="00B10432"/>
  </w:style>
  <w:style w:type="paragraph" w:customStyle="1" w:styleId="EA4B1835FEE63C478ED9FED4FBA18DB5">
    <w:name w:val="EA4B1835FEE63C478ED9FED4FBA18DB5"/>
    <w:rsid w:val="00B10432"/>
  </w:style>
  <w:style w:type="paragraph" w:customStyle="1" w:styleId="CF0BA0199E4E2949BD119CFB67BE5DC3">
    <w:name w:val="CF0BA0199E4E2949BD119CFB67BE5DC3"/>
    <w:rsid w:val="00B10432"/>
  </w:style>
  <w:style w:type="paragraph" w:customStyle="1" w:styleId="63FE977BD2E23D44937251875916EBA6">
    <w:name w:val="63FE977BD2E23D44937251875916EBA6"/>
    <w:rsid w:val="00B10432"/>
  </w:style>
  <w:style w:type="paragraph" w:customStyle="1" w:styleId="EF9B6145B3AD114E830E8BE5C18324C1">
    <w:name w:val="EF9B6145B3AD114E830E8BE5C18324C1"/>
    <w:rsid w:val="00B104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3CCBBB85192584291C48114AFA16405">
    <w:name w:val="03CCBBB85192584291C48114AFA16405"/>
  </w:style>
  <w:style w:type="paragraph" w:customStyle="1" w:styleId="5B9383309C6BAA4E8BD0F9B4EAE7AC4E">
    <w:name w:val="5B9383309C6BAA4E8BD0F9B4EAE7AC4E"/>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878ECF894CD1D54596D88447AAF57AA9">
    <w:name w:val="878ECF894CD1D54596D88447AAF57AA9"/>
  </w:style>
  <w:style w:type="paragraph" w:customStyle="1" w:styleId="51D5372944AC134387322832239EF872">
    <w:name w:val="51D5372944AC134387322832239EF872"/>
  </w:style>
  <w:style w:type="paragraph" w:customStyle="1" w:styleId="892CE7385DA6A144B3F03E519B2F3BB3">
    <w:name w:val="892CE7385DA6A144B3F03E519B2F3BB3"/>
  </w:style>
  <w:style w:type="paragraph" w:customStyle="1" w:styleId="287B95A9F8AF8B4A807021DB774745AC">
    <w:name w:val="287B95A9F8AF8B4A807021DB774745AC"/>
  </w:style>
  <w:style w:type="paragraph" w:customStyle="1" w:styleId="4A09766506CB2B499DA7E901A1D275A2">
    <w:name w:val="4A09766506CB2B499DA7E901A1D275A2"/>
  </w:style>
  <w:style w:type="paragraph" w:customStyle="1" w:styleId="B5FCC0BFAC967C44A9725EF526E7D66C">
    <w:name w:val="B5FCC0BFAC967C44A9725EF526E7D66C"/>
  </w:style>
  <w:style w:type="paragraph" w:customStyle="1" w:styleId="4500088E4CFDEE4FB2E082EB41662F5E">
    <w:name w:val="4500088E4CFDEE4FB2E082EB41662F5E"/>
  </w:style>
  <w:style w:type="paragraph" w:customStyle="1" w:styleId="0747C926E884014684D6A2A38CAD800D">
    <w:name w:val="0747C926E884014684D6A2A38CAD800D"/>
  </w:style>
  <w:style w:type="paragraph" w:customStyle="1" w:styleId="6F8854D7162685418C02CD48241590BD">
    <w:name w:val="6F8854D7162685418C02CD48241590BD"/>
    <w:rsid w:val="00534A74"/>
  </w:style>
  <w:style w:type="paragraph" w:customStyle="1" w:styleId="2A1F7C09F3CFDB48A0DEDF9BA052BEA8">
    <w:name w:val="2A1F7C09F3CFDB48A0DEDF9BA052BEA8"/>
    <w:rsid w:val="00B12A00"/>
  </w:style>
  <w:style w:type="paragraph" w:customStyle="1" w:styleId="1C58F2C817A88A43AA067DAF8FC41476">
    <w:name w:val="1C58F2C817A88A43AA067DAF8FC41476"/>
    <w:rsid w:val="00B12A00"/>
  </w:style>
  <w:style w:type="paragraph" w:customStyle="1" w:styleId="81C7874F15A4044D969CECCAE4C077C3">
    <w:name w:val="81C7874F15A4044D969CECCAE4C077C3"/>
    <w:rsid w:val="00B12A00"/>
  </w:style>
  <w:style w:type="paragraph" w:customStyle="1" w:styleId="1BF17F8B1B56D143A54B72FDF7AA7902">
    <w:name w:val="1BF17F8B1B56D143A54B72FDF7AA7902"/>
    <w:rsid w:val="00B12A00"/>
  </w:style>
  <w:style w:type="paragraph" w:customStyle="1" w:styleId="3637AF2B9FDD2640B45BE744B803E3D2">
    <w:name w:val="3637AF2B9FDD2640B45BE744B803E3D2"/>
    <w:rsid w:val="00B12A00"/>
  </w:style>
  <w:style w:type="paragraph" w:customStyle="1" w:styleId="40AEAF24B806BF419B84D63ADFA11DCD">
    <w:name w:val="40AEAF24B806BF419B84D63ADFA11DCD"/>
    <w:rsid w:val="00B12A00"/>
  </w:style>
  <w:style w:type="paragraph" w:customStyle="1" w:styleId="35553D3CF92FEC40B628581664EB0895">
    <w:name w:val="35553D3CF92FEC40B628581664EB0895"/>
    <w:rsid w:val="00B12A00"/>
  </w:style>
  <w:style w:type="paragraph" w:customStyle="1" w:styleId="63ABBEA7F254CC4494D604412046E366">
    <w:name w:val="63ABBEA7F254CC4494D604412046E366"/>
    <w:rsid w:val="006C1ABC"/>
  </w:style>
  <w:style w:type="paragraph" w:customStyle="1" w:styleId="5A1DA2E763135D45B80EC6C9F40823C9">
    <w:name w:val="5A1DA2E763135D45B80EC6C9F40823C9"/>
    <w:rsid w:val="00676119"/>
  </w:style>
  <w:style w:type="paragraph" w:customStyle="1" w:styleId="0CE4CCE26611AB43A2636538B46CC351">
    <w:name w:val="0CE4CCE26611AB43A2636538B46CC351"/>
    <w:rsid w:val="00676119"/>
  </w:style>
  <w:style w:type="paragraph" w:customStyle="1" w:styleId="631E036AC7DC9B4DBC95DFCB6D41E116">
    <w:name w:val="631E036AC7DC9B4DBC95DFCB6D41E116"/>
    <w:rsid w:val="00F91BAA"/>
  </w:style>
  <w:style w:type="paragraph" w:customStyle="1" w:styleId="9B2D93830708E049A3C68611689503A8">
    <w:name w:val="9B2D93830708E049A3C68611689503A8"/>
    <w:rsid w:val="00F91BAA"/>
  </w:style>
  <w:style w:type="paragraph" w:customStyle="1" w:styleId="90280DD1698E5746B1972885DC971F06">
    <w:name w:val="90280DD1698E5746B1972885DC971F06"/>
    <w:rsid w:val="00F91BAA"/>
  </w:style>
  <w:style w:type="paragraph" w:customStyle="1" w:styleId="86E8CFC299248F42ABC3F2580BA3FC77">
    <w:name w:val="86E8CFC299248F42ABC3F2580BA3FC77"/>
    <w:rsid w:val="00B10432"/>
  </w:style>
  <w:style w:type="paragraph" w:customStyle="1" w:styleId="8CE1C8CEE1342046A91737FC09B2881B">
    <w:name w:val="8CE1C8CEE1342046A91737FC09B2881B"/>
    <w:rsid w:val="00B10432"/>
  </w:style>
  <w:style w:type="paragraph" w:customStyle="1" w:styleId="A9146B127AAA7748947C37530D36972A">
    <w:name w:val="A9146B127AAA7748947C37530D36972A"/>
    <w:rsid w:val="00B10432"/>
  </w:style>
  <w:style w:type="paragraph" w:customStyle="1" w:styleId="382AECECBE22AF4B92CB32F20CAADEF7">
    <w:name w:val="382AECECBE22AF4B92CB32F20CAADEF7"/>
    <w:rsid w:val="00B10432"/>
  </w:style>
  <w:style w:type="paragraph" w:customStyle="1" w:styleId="0E1C1DA90FC9E041B85BABF0D57AE091">
    <w:name w:val="0E1C1DA90FC9E041B85BABF0D57AE091"/>
    <w:rsid w:val="00B10432"/>
  </w:style>
  <w:style w:type="paragraph" w:customStyle="1" w:styleId="EA4B1835FEE63C478ED9FED4FBA18DB5">
    <w:name w:val="EA4B1835FEE63C478ED9FED4FBA18DB5"/>
    <w:rsid w:val="00B10432"/>
  </w:style>
  <w:style w:type="paragraph" w:customStyle="1" w:styleId="CF0BA0199E4E2949BD119CFB67BE5DC3">
    <w:name w:val="CF0BA0199E4E2949BD119CFB67BE5DC3"/>
    <w:rsid w:val="00B10432"/>
  </w:style>
  <w:style w:type="paragraph" w:customStyle="1" w:styleId="63FE977BD2E23D44937251875916EBA6">
    <w:name w:val="63FE977BD2E23D44937251875916EBA6"/>
    <w:rsid w:val="00B10432"/>
  </w:style>
  <w:style w:type="paragraph" w:customStyle="1" w:styleId="EF9B6145B3AD114E830E8BE5C18324C1">
    <w:name w:val="EF9B6145B3AD114E830E8BE5C18324C1"/>
    <w:rsid w:val="00B104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A1B07-4462-5C4E-9447-C1C5C0799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Resume.dotx</Template>
  <TotalTime>0</TotalTime>
  <Pages>2</Pages>
  <Words>266</Words>
  <Characters>1518</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1781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Frank</dc:creator>
  <cp:keywords/>
  <dc:description/>
  <cp:lastModifiedBy>Kenneth Frank</cp:lastModifiedBy>
  <cp:revision>2</cp:revision>
  <cp:lastPrinted>2017-04-28T21:07:00Z</cp:lastPrinted>
  <dcterms:created xsi:type="dcterms:W3CDTF">2017-04-28T21:07:00Z</dcterms:created>
  <dcterms:modified xsi:type="dcterms:W3CDTF">2017-04-28T21:07:00Z</dcterms:modified>
  <cp:category/>
</cp:coreProperties>
</file>